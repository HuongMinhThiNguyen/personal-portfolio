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586"/>
        <w:gridCol w:w="717"/>
        <w:gridCol w:w="6447"/>
        <w:gridCol w:w="10"/>
      </w:tblGrid>
      <w:tr w:rsidR="001B2ABD" w:rsidTr="007150EF">
        <w:trPr>
          <w:trHeight w:val="2994"/>
        </w:trPr>
        <w:tc>
          <w:tcPr>
            <w:tcW w:w="3586"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D6BD7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XaW5k&#10;b3dzIFBob3RvIEVkaXRvciAxMC4wLjEwMDExLjE2Mzg0AFdpbmRvd3MgUGhvdG8gRWRpdG9yIDEw&#10;LjAuMTAwMTEuMTYzODQAMjAxOTowOToxMCAxMToxNzoyNwAABpADAAIAAAAUAAARHJAEAAIAAAAU&#10;AAARMJKRAAIAAAADOTMAAJKSAAIAAAADOTMAAKABAAMAAAABAAEAAOocAAcAAAgMAAAJEAAAAAAc&#10;6g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Dw/eHBhY2tldCBlbmQ9J3cnPz7/2wBDAAMCAgMCAgMDAwMEAwMEBQgFBQQEBQoHBwYI&#10;DAoMDAsKCwsNDhIQDQ4RDgsLEBYQERMUFRUVDA8XGBYUGBIUFRT/2wBDAQMEBAUEBQkFBQkUDQsN&#10;FBQUFBQUFBQUFBQUFBQUFBQUFBQUFBQUFBQUFBQUFBQUFBQUFBQUFBQUFBQUFBQUFBT/wAARCAEl&#10;AS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" strokecolor="#92d050" strokeweight="5pt">
                      <v:fill r:id="rId11" o:title="" recolor="t" rotate="t" type="frame"/>
                      <v:stroke joinstyle="miter"/>
                      <w10:anchorlock/>
                    </v:oval>
                  </w:pict>
                </mc:Fallback>
              </mc:AlternateContent>
            </w:r>
          </w:p>
        </w:tc>
        <w:tc>
          <w:tcPr>
            <w:tcW w:w="717" w:type="dxa"/>
          </w:tcPr>
          <w:p w:rsidR="001B2ABD" w:rsidRDefault="001B2ABD" w:rsidP="000C45FF">
            <w:pPr>
              <w:tabs>
                <w:tab w:val="left" w:pos="990"/>
              </w:tabs>
            </w:pPr>
          </w:p>
        </w:tc>
        <w:tc>
          <w:tcPr>
            <w:tcW w:w="6457" w:type="dxa"/>
            <w:gridSpan w:val="2"/>
            <w:vAlign w:val="center"/>
          </w:tcPr>
          <w:p w:rsidR="001B2ABD" w:rsidRPr="0073397B" w:rsidRDefault="005A4B44" w:rsidP="009D443E">
            <w:pPr>
              <w:pStyle w:val="Title"/>
              <w:jc w:val="center"/>
              <w:rPr>
                <w:color w:val="00B050"/>
                <w:sz w:val="56"/>
                <w:szCs w:val="56"/>
              </w:rPr>
            </w:pPr>
            <w:r w:rsidRPr="0073397B">
              <w:rPr>
                <w:color w:val="00B050"/>
                <w:sz w:val="56"/>
                <w:szCs w:val="56"/>
              </w:rPr>
              <w:t>Huong T. M. Nguyen</w:t>
            </w:r>
          </w:p>
          <w:p w:rsidR="009D443E" w:rsidRPr="009D443E" w:rsidRDefault="005A4B44" w:rsidP="009D443E">
            <w:pPr>
              <w:pStyle w:val="Subtitle"/>
              <w:jc w:val="center"/>
              <w:rPr>
                <w:spacing w:val="0"/>
                <w:w w:val="100"/>
              </w:rPr>
            </w:pPr>
            <w:r>
              <w:rPr>
                <w:spacing w:val="0"/>
                <w:w w:val="100"/>
              </w:rPr>
              <w:t>Junior Web Developer</w:t>
            </w:r>
          </w:p>
        </w:tc>
      </w:tr>
      <w:tr w:rsidR="001B2ABD" w:rsidTr="007150EF">
        <w:trPr>
          <w:gridAfter w:val="1"/>
          <w:wAfter w:w="10" w:type="dxa"/>
          <w:trHeight w:val="10240"/>
        </w:trPr>
        <w:tc>
          <w:tcPr>
            <w:tcW w:w="3586" w:type="dxa"/>
          </w:tcPr>
          <w:p w:rsidR="001B2ABD" w:rsidRPr="00BB3C6E" w:rsidRDefault="00BB3C6E" w:rsidP="00036450">
            <w:pPr>
              <w:pStyle w:val="Heading3"/>
              <w:rPr>
                <w:color w:val="00B050"/>
              </w:rPr>
            </w:pPr>
            <w:r w:rsidRPr="00BB3C6E">
              <w:rPr>
                <w:color w:val="00B050"/>
              </w:rPr>
              <w:t>Profiel</w:t>
            </w:r>
          </w:p>
          <w:sdt>
            <w:sdtPr>
              <w:id w:val="8394789"/>
              <w:placeholder>
                <w:docPart w:val="306882865010405989711A68A7782754"/>
              </w:placeholder>
            </w:sdtPr>
            <w:sdtContent>
              <w:p w:rsidR="00036450" w:rsidRDefault="0073397B" w:rsidP="00BC4E7E">
                <w:pPr>
                  <w:pStyle w:val="BodyText"/>
                </w:pPr>
                <w:r>
                  <w:t xml:space="preserve">Ik ben een enthousiaste en gemotiveerde onderzoekster. Ik heb veel jaren ervaring met zowel kwalitatieve als kwantitatieve data-analyse. Ik wil graag puzzelen tot de beste oplossing.  Zelfstandig werken is mijn natuur maar ik bent eveneens teamspeler. </w:t>
                </w:r>
              </w:p>
            </w:sdtContent>
          </w:sdt>
          <w:sdt>
            <w:sdtPr>
              <w:id w:val="-1954003311"/>
              <w:placeholder>
                <w:docPart w:val="F7D8A7E7318E4638BE045E4F9B2719C8"/>
              </w:placeholder>
              <w:temporary/>
              <w:showingPlcHdr/>
              <w15:appearance w15:val="hidden"/>
            </w:sdtPr>
            <w:sdtEndPr/>
            <w:sdtContent>
              <w:p w:rsidR="00036450" w:rsidRPr="00CB0055" w:rsidRDefault="00CB0055" w:rsidP="00CB0055">
                <w:pPr>
                  <w:pStyle w:val="Heading3"/>
                </w:pPr>
                <w:r w:rsidRPr="0073397B">
                  <w:rPr>
                    <w:color w:val="00B050"/>
                  </w:rPr>
                  <w:t>Contact</w:t>
                </w:r>
              </w:p>
            </w:sdtContent>
          </w:sdt>
          <w:sdt>
            <w:sdtPr>
              <w:id w:val="1111563247"/>
              <w:placeholder>
                <w:docPart w:val="BAB74E1573874C61960832A389185B66"/>
              </w:placeholder>
              <w:temporary/>
              <w:showingPlcHdr/>
              <w15:appearance w15:val="hidden"/>
            </w:sdtPr>
            <w:sdtEndPr/>
            <w:sdtContent>
              <w:p w:rsidR="004D3011" w:rsidRDefault="004D3011" w:rsidP="004D3011">
                <w:r w:rsidRPr="004D3011">
                  <w:t>PHONE:</w:t>
                </w:r>
              </w:p>
            </w:sdtContent>
          </w:sdt>
          <w:p w:rsidR="004D3011" w:rsidRDefault="0073397B" w:rsidP="004D3011">
            <w:r>
              <w:t>+ 32 497 46 46 64</w:t>
            </w:r>
          </w:p>
          <w:p w:rsidR="004D3011" w:rsidRPr="004D3011" w:rsidRDefault="004D3011" w:rsidP="004D3011"/>
          <w:p w:rsidR="004D3011" w:rsidRDefault="0073397B" w:rsidP="004D3011">
            <w:r>
              <w:t>ADRES:</w:t>
            </w:r>
          </w:p>
          <w:p w:rsidR="004D3011" w:rsidRDefault="00BB3C6E" w:rsidP="004D3011">
            <w:proofErr w:type="spellStart"/>
            <w:r>
              <w:t>Molenbergstraat</w:t>
            </w:r>
            <w:proofErr w:type="spellEnd"/>
            <w:r>
              <w:t xml:space="preserve"> 72,</w:t>
            </w:r>
          </w:p>
          <w:p w:rsidR="00BB3C6E" w:rsidRDefault="00BB3C6E" w:rsidP="004D3011">
            <w:r>
              <w:t>9340 Lede</w:t>
            </w:r>
          </w:p>
          <w:p w:rsidR="004D3011" w:rsidRDefault="004D3011" w:rsidP="004D3011"/>
          <w:sdt>
            <w:sdtPr>
              <w:id w:val="-240260293"/>
              <w:placeholder>
                <w:docPart w:val="8351BEB60A894176851AB08EAC02340F"/>
              </w:placeholder>
              <w:temporary/>
              <w:showingPlcHdr/>
              <w15:appearance w15:val="hidden"/>
            </w:sdtPr>
            <w:sdtEndPr/>
            <w:sdtContent>
              <w:p w:rsidR="004D3011" w:rsidRDefault="004D3011" w:rsidP="004D3011">
                <w:r w:rsidRPr="004D3011">
                  <w:t>EMAIL:</w:t>
                </w:r>
              </w:p>
            </w:sdtContent>
          </w:sdt>
          <w:p w:rsidR="00036450" w:rsidRPr="00E4381A" w:rsidRDefault="00BB3C6E" w:rsidP="004D3011">
            <w:pPr>
              <w:rPr>
                <w:rStyle w:val="Hyperlink"/>
              </w:rPr>
            </w:pPr>
            <w:r>
              <w:t>m</w:t>
            </w:r>
            <w:r w:rsidR="0073397B">
              <w:t>huong_1999@yahoo.com</w:t>
            </w:r>
          </w:p>
          <w:sdt>
            <w:sdtPr>
              <w:id w:val="-1444214663"/>
              <w:placeholder>
                <w:docPart w:val="988B39AA1F524178A5F6C6AD92755AEF"/>
              </w:placeholder>
              <w:temporary/>
              <w:showingPlcHdr/>
              <w15:appearance w15:val="hidden"/>
            </w:sdtPr>
            <w:sdtEndPr/>
            <w:sdtContent>
              <w:p w:rsidR="004D3011" w:rsidRPr="00CB0055" w:rsidRDefault="00CB0055" w:rsidP="00CB0055">
                <w:pPr>
                  <w:pStyle w:val="Heading3"/>
                </w:pPr>
                <w:r w:rsidRPr="0073397B">
                  <w:rPr>
                    <w:color w:val="00B050"/>
                  </w:rPr>
                  <w:t>Hobbies</w:t>
                </w:r>
              </w:p>
            </w:sdtContent>
          </w:sdt>
          <w:p w:rsidR="004D3011" w:rsidRDefault="00BB3C6E" w:rsidP="004D3011">
            <w:proofErr w:type="spellStart"/>
            <w:r>
              <w:t>R</w:t>
            </w:r>
            <w:r w:rsidR="00BC4E7E">
              <w:t>ondr</w:t>
            </w:r>
            <w:r>
              <w:t>eizen</w:t>
            </w:r>
            <w:proofErr w:type="spellEnd"/>
          </w:p>
          <w:p w:rsidR="00BC4E7E" w:rsidRDefault="00BB3C6E" w:rsidP="004D3011">
            <w:proofErr w:type="spellStart"/>
            <w:r>
              <w:t>Fietsen</w:t>
            </w:r>
            <w:proofErr w:type="spellEnd"/>
          </w:p>
          <w:p w:rsidR="004D3011" w:rsidRDefault="00BC4E7E" w:rsidP="004D3011">
            <w:proofErr w:type="spellStart"/>
            <w:r>
              <w:t>Lezen</w:t>
            </w:r>
            <w:proofErr w:type="spellEnd"/>
            <w:r w:rsidR="00BB3C6E">
              <w:t xml:space="preserve"> </w:t>
            </w:r>
          </w:p>
          <w:p w:rsidR="002E2E21" w:rsidRDefault="002E2E21" w:rsidP="004D3011"/>
          <w:p w:rsidR="002E2E21" w:rsidRPr="00CB0055" w:rsidRDefault="00BB3C6E" w:rsidP="002E2E21">
            <w:pPr>
              <w:pStyle w:val="Heading3"/>
            </w:pPr>
            <w:r w:rsidRPr="00BB3C6E">
              <w:rPr>
                <w:color w:val="00B050"/>
              </w:rPr>
              <w:t>Rijbewijs</w:t>
            </w:r>
          </w:p>
          <w:p w:rsidR="002E2E21" w:rsidRDefault="00BB3C6E" w:rsidP="002E2E21">
            <w:r>
              <w:t>B</w:t>
            </w:r>
          </w:p>
          <w:p w:rsidR="00BC4E7E" w:rsidRDefault="00BC4E7E" w:rsidP="002E2E21"/>
          <w:p w:rsidR="00BC4E7E" w:rsidRPr="00BC4E7E" w:rsidRDefault="00BC4E7E" w:rsidP="00BC4E7E">
            <w:pPr>
              <w:pStyle w:val="Heading3"/>
              <w:rPr>
                <w:color w:val="00B050"/>
              </w:rPr>
            </w:pPr>
            <w:r w:rsidRPr="00BC4E7E">
              <w:rPr>
                <w:color w:val="00B050"/>
              </w:rPr>
              <w:t>talen</w:t>
            </w:r>
          </w:p>
          <w:p w:rsidR="00BC4E7E" w:rsidRDefault="00BC4E7E" w:rsidP="00BC4E7E">
            <w:r>
              <w:t xml:space="preserve">Engels – </w:t>
            </w:r>
            <w:proofErr w:type="spellStart"/>
            <w:r>
              <w:t>zeer</w:t>
            </w:r>
            <w:proofErr w:type="spellEnd"/>
            <w:r>
              <w:t xml:space="preserve"> </w:t>
            </w:r>
            <w:proofErr w:type="spellStart"/>
            <w:r>
              <w:t>goed</w:t>
            </w:r>
            <w:proofErr w:type="spellEnd"/>
          </w:p>
          <w:p w:rsidR="00BC4E7E" w:rsidRDefault="00BC4E7E" w:rsidP="00BC4E7E">
            <w:proofErr w:type="spellStart"/>
            <w:r>
              <w:t>Nederlands</w:t>
            </w:r>
            <w:proofErr w:type="spellEnd"/>
            <w:r>
              <w:t xml:space="preserve"> – </w:t>
            </w:r>
            <w:proofErr w:type="spellStart"/>
            <w:r>
              <w:t>goed</w:t>
            </w:r>
            <w:proofErr w:type="spellEnd"/>
            <w:r>
              <w:t xml:space="preserve"> (B1)</w:t>
            </w:r>
          </w:p>
          <w:p w:rsidR="00BC4E7E" w:rsidRDefault="00BC4E7E" w:rsidP="00BC4E7E">
            <w:proofErr w:type="spellStart"/>
            <w:r>
              <w:t>Vietnamees</w:t>
            </w:r>
            <w:proofErr w:type="spellEnd"/>
            <w:r>
              <w:t xml:space="preserve"> - </w:t>
            </w:r>
            <w:proofErr w:type="spellStart"/>
            <w:r>
              <w:t>moedertaal</w:t>
            </w:r>
            <w:proofErr w:type="spellEnd"/>
            <w:r>
              <w:t xml:space="preserve"> </w:t>
            </w:r>
          </w:p>
          <w:p w:rsidR="00BC4E7E" w:rsidRPr="004D3011" w:rsidRDefault="00BC4E7E" w:rsidP="002E2E21"/>
        </w:tc>
        <w:tc>
          <w:tcPr>
            <w:tcW w:w="717" w:type="dxa"/>
          </w:tcPr>
          <w:p w:rsidR="001B2ABD" w:rsidRDefault="001B2ABD" w:rsidP="009D443E">
            <w:pPr>
              <w:tabs>
                <w:tab w:val="left" w:pos="990"/>
              </w:tabs>
              <w:spacing w:before="120"/>
            </w:pPr>
          </w:p>
        </w:tc>
        <w:tc>
          <w:tcPr>
            <w:tcW w:w="6447" w:type="dxa"/>
          </w:tcPr>
          <w:p w:rsidR="001B2ABD" w:rsidRDefault="00BB3C6E" w:rsidP="009D443E">
            <w:pPr>
              <w:pStyle w:val="Heading2"/>
              <w:spacing w:before="120"/>
              <w:jc w:val="center"/>
            </w:pPr>
            <w:r>
              <w:t>opleiding</w:t>
            </w:r>
          </w:p>
          <w:p w:rsidR="00BC4E7E" w:rsidRPr="0034567B" w:rsidRDefault="00BB3C6E" w:rsidP="009D443E">
            <w:pPr>
              <w:pStyle w:val="Heading4"/>
              <w:spacing w:before="120"/>
              <w:jc w:val="center"/>
            </w:pPr>
            <w:r w:rsidRPr="00BC4E7E">
              <w:rPr>
                <w:color w:val="00B050"/>
              </w:rPr>
              <w:t>Obelisk</w:t>
            </w:r>
            <w:r w:rsidR="0034567B">
              <w:rPr>
                <w:color w:val="00B050"/>
              </w:rPr>
              <w:t xml:space="preserve">                                                                          </w:t>
            </w:r>
            <w:r w:rsidR="00BC4E7E" w:rsidRPr="0034567B">
              <w:rPr>
                <w:color w:val="00B050"/>
              </w:rPr>
              <w:t>Jun</w:t>
            </w:r>
            <w:r w:rsidR="0034567B" w:rsidRPr="0034567B">
              <w:rPr>
                <w:color w:val="00B050"/>
              </w:rPr>
              <w:t>.</w:t>
            </w:r>
            <w:r w:rsidR="00BC4E7E" w:rsidRPr="0034567B">
              <w:rPr>
                <w:color w:val="00B050"/>
              </w:rPr>
              <w:t xml:space="preserve"> 2019</w:t>
            </w:r>
            <w:r w:rsidR="00036450" w:rsidRPr="0034567B">
              <w:rPr>
                <w:color w:val="00B050"/>
              </w:rPr>
              <w:t xml:space="preserve"> </w:t>
            </w:r>
            <w:r w:rsidR="00BC4E7E" w:rsidRPr="0034567B">
              <w:rPr>
                <w:color w:val="00B050"/>
              </w:rPr>
              <w:t>–</w:t>
            </w:r>
            <w:r w:rsidR="00036450" w:rsidRPr="0034567B">
              <w:rPr>
                <w:color w:val="00B050"/>
              </w:rPr>
              <w:t xml:space="preserve"> </w:t>
            </w:r>
            <w:r w:rsidRPr="0034567B">
              <w:rPr>
                <w:color w:val="00B050"/>
              </w:rPr>
              <w:t>Feb</w:t>
            </w:r>
            <w:r w:rsidR="0034567B" w:rsidRPr="0034567B">
              <w:rPr>
                <w:color w:val="00B050"/>
              </w:rPr>
              <w:t>.</w:t>
            </w:r>
            <w:r w:rsidR="00BC4E7E" w:rsidRPr="0034567B">
              <w:rPr>
                <w:color w:val="00B050"/>
              </w:rPr>
              <w:t xml:space="preserve"> 2020</w:t>
            </w:r>
          </w:p>
          <w:p w:rsidR="00BC4E7E" w:rsidRPr="00BC4E7E" w:rsidRDefault="00BC4E7E" w:rsidP="009D443E">
            <w:pPr>
              <w:spacing w:before="120"/>
              <w:jc w:val="center"/>
            </w:pPr>
            <w:r>
              <w:t xml:space="preserve">Web Development: HTML, CSS, </w:t>
            </w:r>
            <w:proofErr w:type="spellStart"/>
            <w:r>
              <w:t>Javascripts</w:t>
            </w:r>
            <w:proofErr w:type="spellEnd"/>
            <w:r>
              <w:t xml:space="preserve">, Bootstraps, PHP, Python, </w:t>
            </w:r>
            <w:proofErr w:type="spellStart"/>
            <w:r>
              <w:t>Wordpress</w:t>
            </w:r>
            <w:proofErr w:type="spellEnd"/>
            <w:r>
              <w:t>,,…</w:t>
            </w:r>
          </w:p>
          <w:p w:rsidR="00036450" w:rsidRPr="00027CA4" w:rsidRDefault="00BC4E7E" w:rsidP="009D443E">
            <w:pPr>
              <w:pStyle w:val="Heading4"/>
              <w:spacing w:before="120"/>
              <w:jc w:val="center"/>
              <w:rPr>
                <w:color w:val="00B050"/>
              </w:rPr>
            </w:pPr>
            <w:r w:rsidRPr="00BC4E7E">
              <w:rPr>
                <w:color w:val="00B050"/>
              </w:rPr>
              <w:t>De Universiteit van Amsterdam</w:t>
            </w:r>
            <w:r w:rsidR="00027CA4">
              <w:rPr>
                <w:color w:val="00B050"/>
              </w:rPr>
              <w:t xml:space="preserve">                                  </w:t>
            </w:r>
            <w:r w:rsidRPr="0034567B">
              <w:rPr>
                <w:color w:val="00B050"/>
              </w:rPr>
              <w:t>Sep. 2011</w:t>
            </w:r>
            <w:r w:rsidR="00036450" w:rsidRPr="0034567B">
              <w:rPr>
                <w:color w:val="00B050"/>
              </w:rPr>
              <w:t xml:space="preserve"> </w:t>
            </w:r>
            <w:r w:rsidRPr="0034567B">
              <w:rPr>
                <w:color w:val="00B050"/>
              </w:rPr>
              <w:t>–</w:t>
            </w:r>
            <w:r w:rsidR="00036450" w:rsidRPr="0034567B">
              <w:rPr>
                <w:color w:val="00B050"/>
              </w:rPr>
              <w:t xml:space="preserve"> </w:t>
            </w:r>
            <w:r w:rsidR="00027CA4">
              <w:rPr>
                <w:color w:val="00B050"/>
              </w:rPr>
              <w:t>Jan. 2020</w:t>
            </w:r>
          </w:p>
          <w:p w:rsidR="00036450" w:rsidRDefault="0034567B" w:rsidP="009D443E">
            <w:pPr>
              <w:spacing w:before="120"/>
              <w:jc w:val="center"/>
            </w:pPr>
            <w:proofErr w:type="spellStart"/>
            <w:r>
              <w:t>Promotie</w:t>
            </w:r>
            <w:proofErr w:type="spellEnd"/>
            <w:r>
              <w:t xml:space="preserve"> </w:t>
            </w:r>
            <w:proofErr w:type="spellStart"/>
            <w:r>
              <w:t>aan</w:t>
            </w:r>
            <w:proofErr w:type="spellEnd"/>
            <w:r>
              <w:t xml:space="preserve"> de </w:t>
            </w:r>
            <w:proofErr w:type="spellStart"/>
            <w:r>
              <w:t>UvA</w:t>
            </w:r>
            <w:proofErr w:type="spellEnd"/>
            <w:r>
              <w:t xml:space="preserve">, </w:t>
            </w:r>
            <w:proofErr w:type="spellStart"/>
            <w:r>
              <w:t>Nederlands</w:t>
            </w:r>
            <w:proofErr w:type="spellEnd"/>
          </w:p>
          <w:p w:rsidR="0034567B" w:rsidRPr="0034567B" w:rsidRDefault="0034567B" w:rsidP="009D443E">
            <w:pPr>
              <w:pStyle w:val="Heading4"/>
              <w:spacing w:before="120"/>
              <w:jc w:val="center"/>
              <w:rPr>
                <w:color w:val="00B050"/>
              </w:rPr>
            </w:pPr>
            <w:r>
              <w:rPr>
                <w:color w:val="00B050"/>
              </w:rPr>
              <w:t xml:space="preserve">Ateneo de Manila University, </w:t>
            </w:r>
            <w:proofErr w:type="spellStart"/>
            <w:r>
              <w:rPr>
                <w:color w:val="00B050"/>
              </w:rPr>
              <w:t>Filinpijns</w:t>
            </w:r>
            <w:proofErr w:type="spellEnd"/>
            <w:r w:rsidR="00027CA4">
              <w:rPr>
                <w:color w:val="00B050"/>
              </w:rPr>
              <w:t xml:space="preserve">                      </w:t>
            </w:r>
            <w:r w:rsidRPr="0034567B">
              <w:rPr>
                <w:color w:val="00B050"/>
              </w:rPr>
              <w:t>Apr. 2000</w:t>
            </w:r>
            <w:r w:rsidRPr="0034567B">
              <w:rPr>
                <w:color w:val="00B050"/>
              </w:rPr>
              <w:t xml:space="preserve"> – Sep.</w:t>
            </w:r>
            <w:r w:rsidRPr="0034567B">
              <w:rPr>
                <w:color w:val="00B050"/>
              </w:rPr>
              <w:t xml:space="preserve"> </w:t>
            </w:r>
            <w:r w:rsidRPr="0034567B">
              <w:rPr>
                <w:color w:val="00B050"/>
              </w:rPr>
              <w:t>20</w:t>
            </w:r>
            <w:r w:rsidRPr="0034567B">
              <w:rPr>
                <w:color w:val="00B050"/>
              </w:rPr>
              <w:t>02</w:t>
            </w:r>
          </w:p>
          <w:p w:rsidR="0034567B" w:rsidRDefault="0034567B" w:rsidP="009D443E">
            <w:pPr>
              <w:spacing w:before="120"/>
              <w:jc w:val="center"/>
            </w:pPr>
            <w:r>
              <w:t xml:space="preserve">Master </w:t>
            </w:r>
            <w:proofErr w:type="spellStart"/>
            <w:r>
              <w:t>Sociologie</w:t>
            </w:r>
            <w:proofErr w:type="spellEnd"/>
          </w:p>
          <w:p w:rsidR="00036450" w:rsidRDefault="0073397B" w:rsidP="009D443E">
            <w:pPr>
              <w:pStyle w:val="Heading2"/>
              <w:spacing w:before="120"/>
              <w:jc w:val="center"/>
            </w:pPr>
            <w:r>
              <w:t>Werkervaring</w:t>
            </w:r>
          </w:p>
          <w:p w:rsidR="00036450" w:rsidRPr="00027CA4" w:rsidRDefault="00027CA4" w:rsidP="009D443E">
            <w:pPr>
              <w:pStyle w:val="Heading4"/>
              <w:spacing w:before="120"/>
              <w:jc w:val="center"/>
              <w:rPr>
                <w:bCs/>
                <w:color w:val="00B050"/>
              </w:rPr>
            </w:pPr>
            <w:r w:rsidRPr="00027CA4">
              <w:rPr>
                <w:color w:val="00B050"/>
              </w:rPr>
              <w:t xml:space="preserve">Universiteit van Amsterdam </w:t>
            </w:r>
            <w:r w:rsidR="0034567B" w:rsidRPr="00027CA4">
              <w:rPr>
                <w:color w:val="00B050"/>
              </w:rPr>
              <w:t xml:space="preserve">      </w:t>
            </w:r>
            <w:r w:rsidRPr="00027CA4">
              <w:rPr>
                <w:color w:val="00B050"/>
              </w:rPr>
              <w:t xml:space="preserve">   </w:t>
            </w:r>
            <w:r w:rsidR="0034567B" w:rsidRPr="00027CA4">
              <w:rPr>
                <w:color w:val="00B050"/>
              </w:rPr>
              <w:t xml:space="preserve">                        </w:t>
            </w:r>
            <w:r>
              <w:rPr>
                <w:color w:val="00B050"/>
              </w:rPr>
              <w:t xml:space="preserve">        </w:t>
            </w:r>
            <w:proofErr w:type="spellStart"/>
            <w:r w:rsidR="0034567B" w:rsidRPr="00027CA4">
              <w:rPr>
                <w:color w:val="00B050"/>
              </w:rPr>
              <w:t>Promotieonderzoek</w:t>
            </w:r>
            <w:proofErr w:type="spellEnd"/>
          </w:p>
          <w:p w:rsidR="00036450" w:rsidRPr="00036450" w:rsidRDefault="00027CA4" w:rsidP="009D443E">
            <w:pPr>
              <w:pStyle w:val="Date"/>
              <w:spacing w:before="120"/>
              <w:jc w:val="center"/>
            </w:pPr>
            <w:r>
              <w:t>Sep. 2011</w:t>
            </w:r>
            <w:r w:rsidR="00036450" w:rsidRPr="00036450">
              <w:t>–</w:t>
            </w:r>
            <w:r>
              <w:t xml:space="preserve"> Sep. 2016</w:t>
            </w:r>
          </w:p>
          <w:p w:rsidR="007150EF" w:rsidRPr="007150EF" w:rsidRDefault="00027CA4" w:rsidP="007150EF">
            <w:pPr>
              <w:pStyle w:val="BodyText"/>
              <w:numPr>
                <w:ilvl w:val="0"/>
                <w:numId w:val="1"/>
              </w:numPr>
              <w:spacing w:before="120" w:after="120"/>
              <w:ind w:left="397" w:hanging="357"/>
              <w:jc w:val="both"/>
            </w:pPr>
            <w:proofErr w:type="spellStart"/>
            <w:r w:rsidRPr="007150EF">
              <w:t>Ik</w:t>
            </w:r>
            <w:proofErr w:type="spellEnd"/>
            <w:r w:rsidRPr="007150EF">
              <w:t xml:space="preserve"> </w:t>
            </w:r>
            <w:proofErr w:type="spellStart"/>
            <w:r w:rsidRPr="007150EF">
              <w:t>concentreerde</w:t>
            </w:r>
            <w:proofErr w:type="spellEnd"/>
            <w:r w:rsidRPr="007150EF">
              <w:t xml:space="preserve"> me op de </w:t>
            </w:r>
            <w:proofErr w:type="spellStart"/>
            <w:r w:rsidRPr="007150EF">
              <w:t>manier</w:t>
            </w:r>
            <w:proofErr w:type="spellEnd"/>
            <w:r w:rsidRPr="007150EF">
              <w:t xml:space="preserve"> </w:t>
            </w:r>
            <w:proofErr w:type="spellStart"/>
            <w:r w:rsidRPr="007150EF">
              <w:t>waarop</w:t>
            </w:r>
            <w:proofErr w:type="spellEnd"/>
            <w:r w:rsidRPr="007150EF">
              <w:t xml:space="preserve"> de </w:t>
            </w:r>
            <w:proofErr w:type="spellStart"/>
            <w:r w:rsidRPr="007150EF">
              <w:t>overheid</w:t>
            </w:r>
            <w:proofErr w:type="spellEnd"/>
            <w:r w:rsidRPr="007150EF">
              <w:t xml:space="preserve"> </w:t>
            </w:r>
            <w:proofErr w:type="spellStart"/>
            <w:r w:rsidRPr="007150EF">
              <w:t>reageert</w:t>
            </w:r>
            <w:proofErr w:type="spellEnd"/>
            <w:r w:rsidRPr="007150EF">
              <w:t xml:space="preserve"> op </w:t>
            </w:r>
            <w:proofErr w:type="spellStart"/>
            <w:r w:rsidRPr="007150EF">
              <w:t>verschillende</w:t>
            </w:r>
            <w:proofErr w:type="spellEnd"/>
            <w:r w:rsidRPr="007150EF">
              <w:t xml:space="preserve"> </w:t>
            </w:r>
            <w:proofErr w:type="spellStart"/>
            <w:r w:rsidRPr="007150EF">
              <w:t>soorten</w:t>
            </w:r>
            <w:proofErr w:type="spellEnd"/>
            <w:r w:rsidRPr="007150EF">
              <w:t xml:space="preserve"> van </w:t>
            </w:r>
            <w:proofErr w:type="spellStart"/>
            <w:r w:rsidRPr="007150EF">
              <w:t>ziekten</w:t>
            </w:r>
            <w:proofErr w:type="spellEnd"/>
            <w:r w:rsidRPr="007150EF">
              <w:t xml:space="preserve"> ten op </w:t>
            </w:r>
            <w:proofErr w:type="spellStart"/>
            <w:r w:rsidRPr="007150EF">
              <w:t>zich</w:t>
            </w:r>
            <w:proofErr w:type="spellEnd"/>
            <w:r w:rsidRPr="007150EF">
              <w:t xml:space="preserve"> met </w:t>
            </w:r>
            <w:proofErr w:type="spellStart"/>
            <w:r w:rsidRPr="007150EF">
              <w:t>sociale</w:t>
            </w:r>
            <w:proofErr w:type="spellEnd"/>
            <w:r w:rsidRPr="007150EF">
              <w:t xml:space="preserve"> media. </w:t>
            </w:r>
          </w:p>
          <w:p w:rsidR="007150EF" w:rsidRPr="007150EF" w:rsidRDefault="00027CA4" w:rsidP="007150EF">
            <w:pPr>
              <w:pStyle w:val="BodyText"/>
              <w:numPr>
                <w:ilvl w:val="0"/>
                <w:numId w:val="1"/>
              </w:numPr>
              <w:spacing w:before="120" w:after="120"/>
              <w:ind w:left="397" w:hanging="357"/>
              <w:jc w:val="both"/>
            </w:pPr>
            <w:proofErr w:type="spellStart"/>
            <w:r w:rsidRPr="007150EF">
              <w:t>Dit</w:t>
            </w:r>
            <w:proofErr w:type="spellEnd"/>
            <w:r w:rsidRPr="007150EF">
              <w:t xml:space="preserve"> </w:t>
            </w:r>
            <w:proofErr w:type="spellStart"/>
            <w:r w:rsidRPr="007150EF">
              <w:t>werd</w:t>
            </w:r>
            <w:proofErr w:type="spellEnd"/>
            <w:r w:rsidRPr="007150EF">
              <w:t xml:space="preserve"> </w:t>
            </w:r>
            <w:proofErr w:type="spellStart"/>
            <w:r w:rsidRPr="007150EF">
              <w:t>uitgevoerd</w:t>
            </w:r>
            <w:proofErr w:type="spellEnd"/>
            <w:r w:rsidRPr="007150EF">
              <w:t xml:space="preserve"> door de </w:t>
            </w:r>
            <w:proofErr w:type="spellStart"/>
            <w:r w:rsidRPr="007150EF">
              <w:t>berichtgeving</w:t>
            </w:r>
            <w:proofErr w:type="spellEnd"/>
            <w:r w:rsidRPr="007150EF">
              <w:t xml:space="preserve"> van </w:t>
            </w:r>
            <w:proofErr w:type="spellStart"/>
            <w:r w:rsidRPr="007150EF">
              <w:t>regeringsbladen</w:t>
            </w:r>
            <w:proofErr w:type="spellEnd"/>
            <w:r w:rsidRPr="007150EF">
              <w:t xml:space="preserve"> over </w:t>
            </w:r>
            <w:proofErr w:type="spellStart"/>
            <w:r w:rsidRPr="007150EF">
              <w:t>elke</w:t>
            </w:r>
            <w:proofErr w:type="spellEnd"/>
            <w:r w:rsidRPr="007150EF">
              <w:t xml:space="preserve"> </w:t>
            </w:r>
            <w:proofErr w:type="spellStart"/>
            <w:r w:rsidRPr="007150EF">
              <w:t>ziekte</w:t>
            </w:r>
            <w:proofErr w:type="spellEnd"/>
            <w:r w:rsidRPr="007150EF">
              <w:t xml:space="preserve"> </w:t>
            </w:r>
            <w:proofErr w:type="spellStart"/>
            <w:r w:rsidRPr="007150EF">
              <w:t>te</w:t>
            </w:r>
            <w:proofErr w:type="spellEnd"/>
            <w:r w:rsidRPr="007150EF">
              <w:t xml:space="preserve"> </w:t>
            </w:r>
            <w:proofErr w:type="spellStart"/>
            <w:r w:rsidRPr="007150EF">
              <w:t>analyseren</w:t>
            </w:r>
            <w:proofErr w:type="spellEnd"/>
            <w:r w:rsidRPr="007150EF">
              <w:t xml:space="preserve"> in </w:t>
            </w:r>
            <w:proofErr w:type="spellStart"/>
            <w:r w:rsidRPr="007150EF">
              <w:t>vergelijking</w:t>
            </w:r>
            <w:proofErr w:type="spellEnd"/>
            <w:r w:rsidRPr="007150EF">
              <w:t xml:space="preserve"> met </w:t>
            </w:r>
            <w:proofErr w:type="spellStart"/>
            <w:r w:rsidRPr="007150EF">
              <w:t>hoeveel</w:t>
            </w:r>
            <w:proofErr w:type="spellEnd"/>
            <w:r w:rsidRPr="007150EF">
              <w:t xml:space="preserve"> de </w:t>
            </w:r>
            <w:proofErr w:type="spellStart"/>
            <w:r w:rsidRPr="007150EF">
              <w:t>sociale</w:t>
            </w:r>
            <w:proofErr w:type="spellEnd"/>
            <w:r w:rsidRPr="007150EF">
              <w:t xml:space="preserve"> media over </w:t>
            </w:r>
            <w:proofErr w:type="spellStart"/>
            <w:r w:rsidRPr="007150EF">
              <w:t>deze</w:t>
            </w:r>
            <w:proofErr w:type="spellEnd"/>
            <w:r w:rsidRPr="007150EF">
              <w:t xml:space="preserve"> </w:t>
            </w:r>
            <w:proofErr w:type="spellStart"/>
            <w:r w:rsidRPr="007150EF">
              <w:t>ziekten</w:t>
            </w:r>
            <w:proofErr w:type="spellEnd"/>
            <w:r w:rsidRPr="007150EF">
              <w:t xml:space="preserve"> </w:t>
            </w:r>
            <w:proofErr w:type="spellStart"/>
            <w:r w:rsidRPr="007150EF">
              <w:t>vertellen</w:t>
            </w:r>
            <w:proofErr w:type="spellEnd"/>
            <w:r w:rsidRPr="007150EF">
              <w:t xml:space="preserve">. </w:t>
            </w:r>
          </w:p>
          <w:p w:rsidR="004D3011" w:rsidRDefault="00027CA4" w:rsidP="007150EF">
            <w:pPr>
              <w:pStyle w:val="BodyText"/>
              <w:numPr>
                <w:ilvl w:val="0"/>
                <w:numId w:val="1"/>
              </w:numPr>
              <w:spacing w:before="120" w:after="120"/>
              <w:ind w:left="397" w:hanging="357"/>
              <w:jc w:val="both"/>
            </w:pPr>
            <w:proofErr w:type="spellStart"/>
            <w:r w:rsidRPr="007150EF">
              <w:t>Voor</w:t>
            </w:r>
            <w:proofErr w:type="spellEnd"/>
            <w:r w:rsidRPr="007150EF">
              <w:t xml:space="preserve"> het </w:t>
            </w:r>
            <w:proofErr w:type="spellStart"/>
            <w:r w:rsidRPr="007150EF">
              <w:t>uitvoeren</w:t>
            </w:r>
            <w:proofErr w:type="spellEnd"/>
            <w:r w:rsidRPr="007150EF">
              <w:t xml:space="preserve"> van </w:t>
            </w:r>
            <w:proofErr w:type="spellStart"/>
            <w:r w:rsidRPr="007150EF">
              <w:t>dit</w:t>
            </w:r>
            <w:proofErr w:type="spellEnd"/>
            <w:r w:rsidRPr="007150EF">
              <w:t xml:space="preserve"> </w:t>
            </w:r>
            <w:proofErr w:type="spellStart"/>
            <w:r w:rsidRPr="007150EF">
              <w:t>thema</w:t>
            </w:r>
            <w:proofErr w:type="spellEnd"/>
            <w:r w:rsidRPr="007150EF">
              <w:t xml:space="preserve"> </w:t>
            </w:r>
            <w:proofErr w:type="spellStart"/>
            <w:r w:rsidRPr="007150EF">
              <w:t>heb</w:t>
            </w:r>
            <w:proofErr w:type="spellEnd"/>
            <w:r w:rsidRPr="007150EF">
              <w:t xml:space="preserve"> </w:t>
            </w:r>
            <w:proofErr w:type="spellStart"/>
            <w:r w:rsidRPr="007150EF">
              <w:t>ik</w:t>
            </w:r>
            <w:proofErr w:type="spellEnd"/>
            <w:r w:rsidRPr="007150EF">
              <w:t xml:space="preserve"> </w:t>
            </w:r>
            <w:proofErr w:type="spellStart"/>
            <w:r w:rsidRPr="007150EF">
              <w:t>zowel</w:t>
            </w:r>
            <w:proofErr w:type="spellEnd"/>
            <w:r w:rsidRPr="007150EF">
              <w:t xml:space="preserve"> </w:t>
            </w:r>
            <w:proofErr w:type="spellStart"/>
            <w:r w:rsidRPr="007150EF">
              <w:t>Nvivo</w:t>
            </w:r>
            <w:proofErr w:type="spellEnd"/>
            <w:r w:rsidRPr="007150EF">
              <w:t xml:space="preserve"> </w:t>
            </w:r>
            <w:proofErr w:type="spellStart"/>
            <w:r w:rsidRPr="007150EF">
              <w:t>programma</w:t>
            </w:r>
            <w:proofErr w:type="spellEnd"/>
            <w:r w:rsidRPr="007150EF">
              <w:t xml:space="preserve"> </w:t>
            </w:r>
            <w:proofErr w:type="spellStart"/>
            <w:r w:rsidRPr="007150EF">
              <w:t>als</w:t>
            </w:r>
            <w:proofErr w:type="spellEnd"/>
            <w:r w:rsidRPr="007150EF">
              <w:t xml:space="preserve"> SPSS </w:t>
            </w:r>
            <w:proofErr w:type="spellStart"/>
            <w:r w:rsidRPr="007150EF">
              <w:t>gebruikt</w:t>
            </w:r>
            <w:proofErr w:type="spellEnd"/>
            <w:r w:rsidRPr="007150EF">
              <w:t xml:space="preserve"> om de </w:t>
            </w:r>
            <w:proofErr w:type="spellStart"/>
            <w:r w:rsidRPr="007150EF">
              <w:t>inhoud</w:t>
            </w:r>
            <w:proofErr w:type="spellEnd"/>
            <w:r w:rsidRPr="007150EF">
              <w:t xml:space="preserve"> van </w:t>
            </w:r>
            <w:proofErr w:type="spellStart"/>
            <w:r w:rsidRPr="007150EF">
              <w:t>krantenartikelen</w:t>
            </w:r>
            <w:proofErr w:type="spellEnd"/>
            <w:r w:rsidRPr="007150EF">
              <w:t xml:space="preserve"> </w:t>
            </w:r>
            <w:proofErr w:type="spellStart"/>
            <w:r w:rsidRPr="007150EF">
              <w:t>te</w:t>
            </w:r>
            <w:proofErr w:type="spellEnd"/>
            <w:r w:rsidRPr="007150EF">
              <w:t xml:space="preserve"> </w:t>
            </w:r>
            <w:proofErr w:type="spellStart"/>
            <w:r w:rsidRPr="007150EF">
              <w:t>analyseren</w:t>
            </w:r>
            <w:proofErr w:type="spellEnd"/>
            <w:r w:rsidRPr="007150EF">
              <w:t>.</w:t>
            </w:r>
          </w:p>
          <w:p w:rsidR="00027CA4" w:rsidRPr="00027CA4" w:rsidRDefault="009D443E" w:rsidP="009D443E">
            <w:pPr>
              <w:pStyle w:val="Heading4"/>
              <w:spacing w:before="120"/>
              <w:rPr>
                <w:bCs/>
                <w:color w:val="00B050"/>
              </w:rPr>
            </w:pPr>
            <w:proofErr w:type="spellStart"/>
            <w:r>
              <w:rPr>
                <w:color w:val="00B050"/>
              </w:rPr>
              <w:t>HAcademie</w:t>
            </w:r>
            <w:proofErr w:type="spellEnd"/>
            <w:r>
              <w:rPr>
                <w:color w:val="00B050"/>
              </w:rPr>
              <w:t xml:space="preserve"> </w:t>
            </w:r>
            <w:proofErr w:type="spellStart"/>
            <w:r>
              <w:rPr>
                <w:color w:val="00B050"/>
              </w:rPr>
              <w:t>voor</w:t>
            </w:r>
            <w:proofErr w:type="spellEnd"/>
            <w:r>
              <w:rPr>
                <w:color w:val="00B050"/>
              </w:rPr>
              <w:t xml:space="preserve"> </w:t>
            </w:r>
            <w:proofErr w:type="spellStart"/>
            <w:r>
              <w:rPr>
                <w:color w:val="00B050"/>
              </w:rPr>
              <w:t>Journalistiek</w:t>
            </w:r>
            <w:proofErr w:type="spellEnd"/>
            <w:r>
              <w:rPr>
                <w:color w:val="00B050"/>
              </w:rPr>
              <w:t xml:space="preserve"> and </w:t>
            </w:r>
            <w:proofErr w:type="spellStart"/>
            <w:r>
              <w:rPr>
                <w:color w:val="00B050"/>
              </w:rPr>
              <w:t>Communicatie</w:t>
            </w:r>
            <w:proofErr w:type="spellEnd"/>
            <w:r>
              <w:rPr>
                <w:color w:val="00B050"/>
              </w:rPr>
              <w:t xml:space="preserve"> Hanoi</w:t>
            </w:r>
            <w:r w:rsidR="00027CA4" w:rsidRPr="00027CA4">
              <w:rPr>
                <w:color w:val="00B050"/>
              </w:rPr>
              <w:t xml:space="preserve">                                 </w:t>
            </w:r>
            <w:r w:rsidR="00027CA4">
              <w:rPr>
                <w:color w:val="00B050"/>
              </w:rPr>
              <w:t xml:space="preserve">              </w:t>
            </w:r>
            <w:r w:rsidR="00027CA4" w:rsidRPr="00027CA4">
              <w:rPr>
                <w:color w:val="00B050"/>
              </w:rPr>
              <w:t xml:space="preserve"> </w:t>
            </w:r>
            <w:r w:rsidR="00027CA4">
              <w:rPr>
                <w:color w:val="00B050"/>
              </w:rPr>
              <w:t xml:space="preserve">   </w:t>
            </w:r>
            <w:proofErr w:type="spellStart"/>
            <w:r w:rsidR="00027CA4">
              <w:rPr>
                <w:color w:val="00B050"/>
              </w:rPr>
              <w:t>O</w:t>
            </w:r>
            <w:r w:rsidR="00027CA4" w:rsidRPr="00027CA4">
              <w:rPr>
                <w:color w:val="00B050"/>
              </w:rPr>
              <w:t>nderzoek</w:t>
            </w:r>
            <w:proofErr w:type="spellEnd"/>
          </w:p>
          <w:p w:rsidR="004D3011" w:rsidRPr="004D3011" w:rsidRDefault="00027CA4" w:rsidP="009D443E">
            <w:pPr>
              <w:pStyle w:val="Date"/>
              <w:spacing w:before="120"/>
              <w:jc w:val="center"/>
            </w:pPr>
            <w:r>
              <w:t>Nov</w:t>
            </w:r>
            <w:r>
              <w:t>. 1</w:t>
            </w:r>
            <w:r>
              <w:t xml:space="preserve">997 </w:t>
            </w:r>
            <w:r w:rsidRPr="00036450">
              <w:t>–</w:t>
            </w:r>
            <w:r>
              <w:t xml:space="preserve"> Sep. 201</w:t>
            </w:r>
            <w:r>
              <w:t>7</w:t>
            </w:r>
          </w:p>
          <w:p w:rsidR="009D443E" w:rsidRDefault="009D443E" w:rsidP="009D443E">
            <w:pPr>
              <w:pStyle w:val="BodyText"/>
              <w:numPr>
                <w:ilvl w:val="0"/>
                <w:numId w:val="1"/>
              </w:numPr>
              <w:spacing w:before="120" w:after="120"/>
              <w:ind w:left="397" w:hanging="357"/>
              <w:jc w:val="both"/>
            </w:pPr>
            <w:r w:rsidRPr="00F27EC1">
              <w:t xml:space="preserve">Voerde onafhankelijk sociaal onderzoek uit: dataverzamelen, </w:t>
            </w:r>
            <w:r w:rsidRPr="00311993">
              <w:t>data analyseren en advies geven</w:t>
            </w:r>
          </w:p>
          <w:p w:rsidR="009D443E" w:rsidRDefault="009D443E" w:rsidP="00656210">
            <w:pPr>
              <w:pStyle w:val="BodyText"/>
              <w:numPr>
                <w:ilvl w:val="0"/>
                <w:numId w:val="1"/>
              </w:numPr>
              <w:spacing w:before="120" w:after="120"/>
              <w:ind w:left="397" w:hanging="357"/>
              <w:jc w:val="both"/>
            </w:pPr>
            <w:r w:rsidRPr="00F27EC1">
              <w:t xml:space="preserve">Ontwikkelde dataverzamelingsmethodes en -strategieën: verzamelen de leefbaarheid data van verschillende stads in Vietnam om basis van enquêtes. Daarna identificeer </w:t>
            </w:r>
            <w:proofErr w:type="spellStart"/>
            <w:r w:rsidRPr="00F27EC1">
              <w:t>ik</w:t>
            </w:r>
            <w:proofErr w:type="spellEnd"/>
            <w:r w:rsidRPr="00F27EC1">
              <w:t xml:space="preserve"> impact </w:t>
            </w:r>
            <w:proofErr w:type="spellStart"/>
            <w:r w:rsidRPr="00F27EC1">
              <w:t>factoren</w:t>
            </w:r>
            <w:proofErr w:type="spellEnd"/>
            <w:r w:rsidRPr="00F27EC1">
              <w:t xml:space="preserve"> (</w:t>
            </w:r>
            <w:proofErr w:type="spellStart"/>
            <w:r w:rsidRPr="00F27EC1">
              <w:t>kans</w:t>
            </w:r>
            <w:proofErr w:type="spellEnd"/>
            <w:r w:rsidRPr="00F27EC1">
              <w:t xml:space="preserve"> </w:t>
            </w:r>
            <w:proofErr w:type="spellStart"/>
            <w:r w:rsidRPr="00F27EC1">
              <w:t>en</w:t>
            </w:r>
            <w:proofErr w:type="spellEnd"/>
            <w:r w:rsidRPr="00F27EC1">
              <w:t xml:space="preserve"> </w:t>
            </w:r>
            <w:proofErr w:type="spellStart"/>
            <w:r w:rsidRPr="00F27EC1">
              <w:t>dreigingen</w:t>
            </w:r>
            <w:proofErr w:type="spellEnd"/>
            <w:r w:rsidRPr="00F27EC1">
              <w:t xml:space="preserve">) van de </w:t>
            </w:r>
            <w:proofErr w:type="spellStart"/>
            <w:r w:rsidRPr="00F27EC1">
              <w:t>mensen's</w:t>
            </w:r>
            <w:proofErr w:type="spellEnd"/>
            <w:r w:rsidRPr="00F27EC1">
              <w:t xml:space="preserve"> </w:t>
            </w:r>
            <w:proofErr w:type="spellStart"/>
            <w:r w:rsidRPr="00F27EC1">
              <w:t>leefbaarheid</w:t>
            </w:r>
            <w:proofErr w:type="spellEnd"/>
            <w:r w:rsidRPr="00F27EC1">
              <w:t>: woning locatie, banen, etc</w:t>
            </w:r>
          </w:p>
          <w:p w:rsidR="00036450" w:rsidRPr="00656210" w:rsidRDefault="00656210" w:rsidP="009D443E">
            <w:pPr>
              <w:pStyle w:val="Heading2"/>
              <w:spacing w:before="120"/>
              <w:jc w:val="center"/>
            </w:pPr>
            <w:r w:rsidRPr="00656210">
              <w:rPr>
                <w:szCs w:val="22"/>
                <w:lang w:val="nl-NL"/>
              </w:rPr>
              <w:t>Vaardigheden</w:t>
            </w:r>
          </w:p>
          <w:sdt>
            <w:sdtPr>
              <w:id w:val="9459754"/>
              <w:placeholder>
                <w:docPart w:val="BFB205536F6540F28ACC060EE5BEE898"/>
              </w:placeholder>
            </w:sdtPr>
            <w:sdtContent>
              <w:p w:rsidR="00656210" w:rsidRPr="00656210" w:rsidRDefault="00656210" w:rsidP="00656210">
                <w:pPr>
                  <w:pStyle w:val="BodyText"/>
                </w:pPr>
                <w:r>
                  <w:t>Ruime ervaring met Microsoft Office (Word, Excel, Powerpoint, Outlook), SPSS, Nvivo programmeren</w:t>
                </w:r>
              </w:p>
              <w:bookmarkStart w:id="0" w:name="_GoBack" w:displacedByCustomXml="next"/>
              <w:bookmarkEnd w:id="0" w:displacedByCustomXml="next"/>
            </w:sdtContent>
          </w:sdt>
          <w:p w:rsidR="00036450" w:rsidRPr="004D3011" w:rsidRDefault="00036450" w:rsidP="009D443E">
            <w:pPr>
              <w:spacing w:before="120"/>
              <w:jc w:val="center"/>
              <w:rPr>
                <w:color w:val="FFFFFF" w:themeColor="background1"/>
              </w:rPr>
            </w:pPr>
          </w:p>
        </w:tc>
      </w:tr>
    </w:tbl>
    <w:p w:rsidR="0043117B" w:rsidRDefault="00467E88" w:rsidP="000C45FF">
      <w:pPr>
        <w:tabs>
          <w:tab w:val="left" w:pos="990"/>
        </w:tabs>
      </w:pPr>
    </w:p>
    <w:sectPr w:rsidR="0043117B"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E88" w:rsidRDefault="00467E88" w:rsidP="000C45FF">
      <w:r>
        <w:separator/>
      </w:r>
    </w:p>
  </w:endnote>
  <w:endnote w:type="continuationSeparator" w:id="0">
    <w:p w:rsidR="00467E88" w:rsidRDefault="00467E8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E88" w:rsidRDefault="00467E88" w:rsidP="000C45FF">
      <w:r>
        <w:separator/>
      </w:r>
    </w:p>
  </w:footnote>
  <w:footnote w:type="continuationSeparator" w:id="0">
    <w:p w:rsidR="00467E88" w:rsidRDefault="00467E8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F58"/>
    <w:multiLevelType w:val="hybridMultilevel"/>
    <w:tmpl w:val="0F6CED9E"/>
    <w:lvl w:ilvl="0" w:tplc="DDE66A14">
      <w:start w:val="9340"/>
      <w:numFmt w:val="bullet"/>
      <w:lvlText w:val="-"/>
      <w:lvlJc w:val="left"/>
      <w:pPr>
        <w:ind w:left="720" w:hanging="360"/>
      </w:pPr>
      <w:rPr>
        <w:rFonts w:ascii="Century Gothic" w:eastAsiaTheme="minorEastAsia" w:hAnsi="Century Gothic"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F513E"/>
    <w:multiLevelType w:val="hybridMultilevel"/>
    <w:tmpl w:val="AADEAF4C"/>
    <w:lvl w:ilvl="0" w:tplc="C3D20B60">
      <w:numFmt w:val="bullet"/>
      <w:lvlText w:val="-"/>
      <w:lvlJc w:val="left"/>
      <w:pPr>
        <w:ind w:left="400" w:hanging="360"/>
      </w:pPr>
      <w:rPr>
        <w:rFonts w:ascii="Century Gothic" w:eastAsiaTheme="minorEastAsia" w:hAnsi="Century Gothic" w:cstheme="minorBidi"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44"/>
    <w:rsid w:val="00027CA4"/>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E2E21"/>
    <w:rsid w:val="0030481B"/>
    <w:rsid w:val="003156FC"/>
    <w:rsid w:val="003254B5"/>
    <w:rsid w:val="0034567B"/>
    <w:rsid w:val="0037121F"/>
    <w:rsid w:val="003A6B7D"/>
    <w:rsid w:val="003B06CA"/>
    <w:rsid w:val="004071FC"/>
    <w:rsid w:val="00445947"/>
    <w:rsid w:val="00467E88"/>
    <w:rsid w:val="004813B3"/>
    <w:rsid w:val="00496591"/>
    <w:rsid w:val="004C63E4"/>
    <w:rsid w:val="004D3011"/>
    <w:rsid w:val="005262AC"/>
    <w:rsid w:val="005A4B44"/>
    <w:rsid w:val="005E39D5"/>
    <w:rsid w:val="00600670"/>
    <w:rsid w:val="0062123A"/>
    <w:rsid w:val="00646E75"/>
    <w:rsid w:val="00656210"/>
    <w:rsid w:val="006771D0"/>
    <w:rsid w:val="007150EF"/>
    <w:rsid w:val="00715FCB"/>
    <w:rsid w:val="0073397B"/>
    <w:rsid w:val="00743101"/>
    <w:rsid w:val="007775E1"/>
    <w:rsid w:val="007867A0"/>
    <w:rsid w:val="007927F5"/>
    <w:rsid w:val="00802CA0"/>
    <w:rsid w:val="009260CD"/>
    <w:rsid w:val="00952C25"/>
    <w:rsid w:val="009D443E"/>
    <w:rsid w:val="00A2118D"/>
    <w:rsid w:val="00AD76E2"/>
    <w:rsid w:val="00B20152"/>
    <w:rsid w:val="00B359E4"/>
    <w:rsid w:val="00B57D98"/>
    <w:rsid w:val="00B70850"/>
    <w:rsid w:val="00BB3C6E"/>
    <w:rsid w:val="00BC4E7E"/>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5A4B44"/>
    <w:rPr>
      <w:rFonts w:ascii="Segoe UI" w:hAnsi="Segoe UI" w:cs="Segoe UI"/>
      <w:szCs w:val="18"/>
    </w:rPr>
  </w:style>
  <w:style w:type="character" w:customStyle="1" w:styleId="BalloonTextChar">
    <w:name w:val="Balloon Text Char"/>
    <w:basedOn w:val="DefaultParagraphFont"/>
    <w:link w:val="BalloonText"/>
    <w:uiPriority w:val="99"/>
    <w:semiHidden/>
    <w:rsid w:val="005A4B44"/>
    <w:rPr>
      <w:rFonts w:ascii="Segoe UI" w:hAnsi="Segoe UI" w:cs="Segoe UI"/>
      <w:sz w:val="18"/>
      <w:szCs w:val="18"/>
    </w:rPr>
  </w:style>
  <w:style w:type="paragraph" w:styleId="BodyText">
    <w:name w:val="Body Text"/>
    <w:basedOn w:val="Normal"/>
    <w:link w:val="BodyTextChar"/>
    <w:rsid w:val="0073397B"/>
    <w:pPr>
      <w:spacing w:after="180"/>
    </w:pPr>
    <w:rPr>
      <w:color w:val="7F7F7F" w:themeColor="text1" w:themeTint="80"/>
      <w:lang w:val="nb-NO" w:eastAsia="en-US"/>
    </w:rPr>
  </w:style>
  <w:style w:type="character" w:customStyle="1" w:styleId="BodyTextChar">
    <w:name w:val="Body Text Char"/>
    <w:basedOn w:val="DefaultParagraphFont"/>
    <w:link w:val="BodyText"/>
    <w:rsid w:val="0073397B"/>
    <w:rPr>
      <w:color w:val="7F7F7F" w:themeColor="text1" w:themeTint="80"/>
      <w:sz w:val="18"/>
      <w:szCs w:val="22"/>
      <w:lang w:val="nb-NO" w:eastAsia="en-US"/>
    </w:rPr>
  </w:style>
  <w:style w:type="paragraph" w:styleId="ListParagraph">
    <w:name w:val="List Paragraph"/>
    <w:basedOn w:val="Normal"/>
    <w:uiPriority w:val="34"/>
    <w:semiHidden/>
    <w:qFormat/>
    <w:rsid w:val="00715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b179585\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D8A7E7318E4638BE045E4F9B2719C8"/>
        <w:category>
          <w:name w:val="General"/>
          <w:gallery w:val="placeholder"/>
        </w:category>
        <w:types>
          <w:type w:val="bbPlcHdr"/>
        </w:types>
        <w:behaviors>
          <w:behavior w:val="content"/>
        </w:behaviors>
        <w:guid w:val="{D9E24470-1C58-4F2E-A082-63E6B7E35CBF}"/>
      </w:docPartPr>
      <w:docPartBody>
        <w:p w:rsidR="00000000" w:rsidRDefault="00EF081F">
          <w:pPr>
            <w:pStyle w:val="F7D8A7E7318E4638BE045E4F9B2719C8"/>
          </w:pPr>
          <w:r w:rsidRPr="00CB0055">
            <w:t>Contact</w:t>
          </w:r>
        </w:p>
      </w:docPartBody>
    </w:docPart>
    <w:docPart>
      <w:docPartPr>
        <w:name w:val="BAB74E1573874C61960832A389185B66"/>
        <w:category>
          <w:name w:val="General"/>
          <w:gallery w:val="placeholder"/>
        </w:category>
        <w:types>
          <w:type w:val="bbPlcHdr"/>
        </w:types>
        <w:behaviors>
          <w:behavior w:val="content"/>
        </w:behaviors>
        <w:guid w:val="{A54420B6-808D-496E-AB3C-0FE55098B631}"/>
      </w:docPartPr>
      <w:docPartBody>
        <w:p w:rsidR="00000000" w:rsidRDefault="00EF081F">
          <w:pPr>
            <w:pStyle w:val="BAB74E1573874C61960832A389185B66"/>
          </w:pPr>
          <w:r w:rsidRPr="004D3011">
            <w:t>PHONE:</w:t>
          </w:r>
        </w:p>
      </w:docPartBody>
    </w:docPart>
    <w:docPart>
      <w:docPartPr>
        <w:name w:val="8351BEB60A894176851AB08EAC02340F"/>
        <w:category>
          <w:name w:val="General"/>
          <w:gallery w:val="placeholder"/>
        </w:category>
        <w:types>
          <w:type w:val="bbPlcHdr"/>
        </w:types>
        <w:behaviors>
          <w:behavior w:val="content"/>
        </w:behaviors>
        <w:guid w:val="{313242D6-3B92-4134-A56E-BE73FD41C156}"/>
      </w:docPartPr>
      <w:docPartBody>
        <w:p w:rsidR="00000000" w:rsidRDefault="00EF081F">
          <w:pPr>
            <w:pStyle w:val="8351BEB60A894176851AB08EAC02340F"/>
          </w:pPr>
          <w:r w:rsidRPr="004D3011">
            <w:t>EMAIL:</w:t>
          </w:r>
        </w:p>
      </w:docPartBody>
    </w:docPart>
    <w:docPart>
      <w:docPartPr>
        <w:name w:val="988B39AA1F524178A5F6C6AD92755AEF"/>
        <w:category>
          <w:name w:val="General"/>
          <w:gallery w:val="placeholder"/>
        </w:category>
        <w:types>
          <w:type w:val="bbPlcHdr"/>
        </w:types>
        <w:behaviors>
          <w:behavior w:val="content"/>
        </w:behaviors>
        <w:guid w:val="{DE3E3CA1-EAAE-4D97-8982-D5541290A6F7}"/>
      </w:docPartPr>
      <w:docPartBody>
        <w:p w:rsidR="00000000" w:rsidRDefault="00EF081F">
          <w:pPr>
            <w:pStyle w:val="988B39AA1F524178A5F6C6AD92755AEF"/>
          </w:pPr>
          <w:r w:rsidRPr="00CB0055">
            <w:t>Hobbies</w:t>
          </w:r>
        </w:p>
      </w:docPartBody>
    </w:docPart>
    <w:docPart>
      <w:docPartPr>
        <w:name w:val="306882865010405989711A68A7782754"/>
        <w:category>
          <w:name w:val="General"/>
          <w:gallery w:val="placeholder"/>
        </w:category>
        <w:types>
          <w:type w:val="bbPlcHdr"/>
        </w:types>
        <w:behaviors>
          <w:behavior w:val="content"/>
        </w:behaviors>
        <w:guid w:val="{D942C4F5-8331-48EB-A22D-D6E46F7FDD03}"/>
      </w:docPartPr>
      <w:docPartBody>
        <w:p w:rsidR="00000000" w:rsidRDefault="00DC3C27" w:rsidP="00DC3C27">
          <w:pPr>
            <w:pStyle w:val="306882865010405989711A68A7782754"/>
          </w:pPr>
          <w:r>
            <w:rPr>
              <w:lang w:val="nl-NL"/>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FB205536F6540F28ACC060EE5BEE898"/>
        <w:category>
          <w:name w:val="General"/>
          <w:gallery w:val="placeholder"/>
        </w:category>
        <w:types>
          <w:type w:val="bbPlcHdr"/>
        </w:types>
        <w:behaviors>
          <w:behavior w:val="content"/>
        </w:behaviors>
        <w:guid w:val="{F498DF78-0C91-46A8-A359-39F8768FF7A3}"/>
      </w:docPartPr>
      <w:docPartBody>
        <w:p w:rsidR="00DC3C27" w:rsidRDefault="00DC3C27">
          <w:pPr>
            <w:pStyle w:val="BodyText"/>
          </w:pPr>
          <w:r>
            <w:rPr>
              <w:lang w:val="nl-NL"/>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DC3C27" w:rsidP="00DC3C27">
          <w:pPr>
            <w:pStyle w:val="BFB205536F6540F28ACC060EE5BEE898"/>
          </w:pPr>
          <w:r>
            <w:rPr>
              <w:lang w:val="nl-NL"/>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27"/>
    <w:rsid w:val="00DC3C27"/>
    <w:rsid w:val="00EF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77B035159340B38C032B17E41C4524">
    <w:name w:val="C577B035159340B38C032B17E41C4524"/>
  </w:style>
  <w:style w:type="paragraph" w:customStyle="1" w:styleId="CD60D690F58843CAB523BB4D756EB665">
    <w:name w:val="CD60D690F58843CAB523BB4D756EB665"/>
  </w:style>
  <w:style w:type="paragraph" w:customStyle="1" w:styleId="AB2E04C1C76848D9A91B3270217F16EB">
    <w:name w:val="AB2E04C1C76848D9A91B3270217F16EB"/>
  </w:style>
  <w:style w:type="paragraph" w:customStyle="1" w:styleId="4FF551E37A7D40CF891A6B640F354DE3">
    <w:name w:val="4FF551E37A7D40CF891A6B640F354DE3"/>
  </w:style>
  <w:style w:type="paragraph" w:customStyle="1" w:styleId="F7D8A7E7318E4638BE045E4F9B2719C8">
    <w:name w:val="F7D8A7E7318E4638BE045E4F9B2719C8"/>
  </w:style>
  <w:style w:type="paragraph" w:customStyle="1" w:styleId="BAB74E1573874C61960832A389185B66">
    <w:name w:val="BAB74E1573874C61960832A389185B66"/>
  </w:style>
  <w:style w:type="paragraph" w:customStyle="1" w:styleId="0FFD141FF7F44DE8BEB47FD84099A07A">
    <w:name w:val="0FFD141FF7F44DE8BEB47FD84099A07A"/>
  </w:style>
  <w:style w:type="paragraph" w:customStyle="1" w:styleId="594ACE2CF43F4B0CAB02C248A75724E0">
    <w:name w:val="594ACE2CF43F4B0CAB02C248A75724E0"/>
  </w:style>
  <w:style w:type="paragraph" w:customStyle="1" w:styleId="DC5F1AD566CD486BAF6597969E8CBD87">
    <w:name w:val="DC5F1AD566CD486BAF6597969E8CBD87"/>
  </w:style>
  <w:style w:type="paragraph" w:customStyle="1" w:styleId="8351BEB60A894176851AB08EAC02340F">
    <w:name w:val="8351BEB60A894176851AB08EAC02340F"/>
  </w:style>
  <w:style w:type="character" w:styleId="Hyperlink">
    <w:name w:val="Hyperlink"/>
    <w:basedOn w:val="DefaultParagraphFont"/>
    <w:uiPriority w:val="99"/>
    <w:unhideWhenUsed/>
    <w:rPr>
      <w:color w:val="C45911" w:themeColor="accent2" w:themeShade="BF"/>
      <w:u w:val="single"/>
    </w:rPr>
  </w:style>
  <w:style w:type="paragraph" w:customStyle="1" w:styleId="4339983897BB4E5BB9600292AC1DD1A7">
    <w:name w:val="4339983897BB4E5BB9600292AC1DD1A7"/>
  </w:style>
  <w:style w:type="paragraph" w:customStyle="1" w:styleId="988B39AA1F524178A5F6C6AD92755AEF">
    <w:name w:val="988B39AA1F524178A5F6C6AD92755AEF"/>
  </w:style>
  <w:style w:type="paragraph" w:customStyle="1" w:styleId="9A51096EB77E42BE8798EEB5D67E6BEA">
    <w:name w:val="9A51096EB77E42BE8798EEB5D67E6BEA"/>
  </w:style>
  <w:style w:type="paragraph" w:customStyle="1" w:styleId="8FD2B4481D8B4196A9D767D7EAD9432F">
    <w:name w:val="8FD2B4481D8B4196A9D767D7EAD9432F"/>
  </w:style>
  <w:style w:type="paragraph" w:customStyle="1" w:styleId="1D86E8BAD78B4E1ABC342CF8F80639E0">
    <w:name w:val="1D86E8BAD78B4E1ABC342CF8F80639E0"/>
  </w:style>
  <w:style w:type="paragraph" w:customStyle="1" w:styleId="21A222F717964F35AFE5B91A9D54828B">
    <w:name w:val="21A222F717964F35AFE5B91A9D54828B"/>
  </w:style>
  <w:style w:type="paragraph" w:customStyle="1" w:styleId="12042F6029AF4AA792C3574B6517D557">
    <w:name w:val="12042F6029AF4AA792C3574B6517D557"/>
  </w:style>
  <w:style w:type="paragraph" w:customStyle="1" w:styleId="F0923719051D48DC92A1898250E3F764">
    <w:name w:val="F0923719051D48DC92A1898250E3F764"/>
  </w:style>
  <w:style w:type="paragraph" w:customStyle="1" w:styleId="64DDADF4F6224149B90AC818B07D7920">
    <w:name w:val="64DDADF4F6224149B90AC818B07D7920"/>
  </w:style>
  <w:style w:type="paragraph" w:customStyle="1" w:styleId="A697DFC03836408CAC8E6C56B9AA5046">
    <w:name w:val="A697DFC03836408CAC8E6C56B9AA5046"/>
  </w:style>
  <w:style w:type="paragraph" w:customStyle="1" w:styleId="0D624100BC91441CB9B98D76380EBEA3">
    <w:name w:val="0D624100BC91441CB9B98D76380EBEA3"/>
  </w:style>
  <w:style w:type="paragraph" w:customStyle="1" w:styleId="17AE588BCECF4BFBBC00857ED6872932">
    <w:name w:val="17AE588BCECF4BFBBC00857ED6872932"/>
  </w:style>
  <w:style w:type="paragraph" w:customStyle="1" w:styleId="18D42720DE924DD3B8ABBEE31A7B5E6B">
    <w:name w:val="18D42720DE924DD3B8ABBEE31A7B5E6B"/>
  </w:style>
  <w:style w:type="paragraph" w:customStyle="1" w:styleId="345BB20407244D2A9AD09B074DE34F06">
    <w:name w:val="345BB20407244D2A9AD09B074DE34F06"/>
  </w:style>
  <w:style w:type="paragraph" w:customStyle="1" w:styleId="78E0C3481C3A44CCA664D21D9B7FC355">
    <w:name w:val="78E0C3481C3A44CCA664D21D9B7FC355"/>
  </w:style>
  <w:style w:type="paragraph" w:customStyle="1" w:styleId="84C903C0223C4C2B81BFD573E97D695D">
    <w:name w:val="84C903C0223C4C2B81BFD573E97D695D"/>
  </w:style>
  <w:style w:type="paragraph" w:customStyle="1" w:styleId="5259C5E58343420CA256F8CB815AC8C2">
    <w:name w:val="5259C5E58343420CA256F8CB815AC8C2"/>
  </w:style>
  <w:style w:type="paragraph" w:customStyle="1" w:styleId="16CECBD0DA4D4EFF820A59764F6BFFD0">
    <w:name w:val="16CECBD0DA4D4EFF820A59764F6BFFD0"/>
  </w:style>
  <w:style w:type="paragraph" w:customStyle="1" w:styleId="641F04AEA9B74C9BA5A4A75922FC0B92">
    <w:name w:val="641F04AEA9B74C9BA5A4A75922FC0B92"/>
  </w:style>
  <w:style w:type="paragraph" w:customStyle="1" w:styleId="C360F3B2179D448A892B2ADA7DA3FA35">
    <w:name w:val="C360F3B2179D448A892B2ADA7DA3FA35"/>
  </w:style>
  <w:style w:type="paragraph" w:customStyle="1" w:styleId="37BA2AC07AF44EB194851F8FBBE564EA">
    <w:name w:val="37BA2AC07AF44EB194851F8FBBE564EA"/>
  </w:style>
  <w:style w:type="paragraph" w:customStyle="1" w:styleId="DB2978FFA0FD4092803D0C17917AC328">
    <w:name w:val="DB2978FFA0FD4092803D0C17917AC328"/>
  </w:style>
  <w:style w:type="paragraph" w:customStyle="1" w:styleId="B4E157D0C7564B9FBCDA27D7FB225398">
    <w:name w:val="B4E157D0C7564B9FBCDA27D7FB225398"/>
  </w:style>
  <w:style w:type="paragraph" w:customStyle="1" w:styleId="BDC1473C3BB74F10AE0431A7C52EA7DF">
    <w:name w:val="BDC1473C3BB74F10AE0431A7C52EA7DF"/>
  </w:style>
  <w:style w:type="paragraph" w:customStyle="1" w:styleId="151E241AFADD4DC5999E6AD9B6369B02">
    <w:name w:val="151E241AFADD4DC5999E6AD9B6369B02"/>
  </w:style>
  <w:style w:type="paragraph" w:customStyle="1" w:styleId="26909CA290FD466C9BA446DC177A99A1">
    <w:name w:val="26909CA290FD466C9BA446DC177A99A1"/>
  </w:style>
  <w:style w:type="paragraph" w:customStyle="1" w:styleId="763AD082E5294DD796A205DAFB599802">
    <w:name w:val="763AD082E5294DD796A205DAFB599802"/>
  </w:style>
  <w:style w:type="paragraph" w:customStyle="1" w:styleId="D4B99BE94B694892ADBE6CB029D8BD08">
    <w:name w:val="D4B99BE94B694892ADBE6CB029D8BD08"/>
  </w:style>
  <w:style w:type="paragraph" w:customStyle="1" w:styleId="D974E33D1C094C2AAACEC11ECF01C37E">
    <w:name w:val="D974E33D1C094C2AAACEC11ECF01C37E"/>
  </w:style>
  <w:style w:type="paragraph" w:customStyle="1" w:styleId="EC1A159E848B403AA029E694844D77DA">
    <w:name w:val="EC1A159E848B403AA029E694844D77D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3FD6DD3FD54942F58050AD861B519D74">
    <w:name w:val="3FD6DD3FD54942F58050AD861B519D74"/>
  </w:style>
  <w:style w:type="paragraph" w:customStyle="1" w:styleId="306882865010405989711A68A7782754">
    <w:name w:val="306882865010405989711A68A7782754"/>
    <w:rsid w:val="00DC3C27"/>
  </w:style>
  <w:style w:type="paragraph" w:customStyle="1" w:styleId="42501E99F07B4C7796FFA46875968103">
    <w:name w:val="42501E99F07B4C7796FFA46875968103"/>
    <w:rsid w:val="00DC3C27"/>
  </w:style>
  <w:style w:type="paragraph" w:customStyle="1" w:styleId="BA6F2E00B6ED474ABB5507E06EDA4916">
    <w:name w:val="BA6F2E00B6ED474ABB5507E06EDA4916"/>
    <w:rsid w:val="00DC3C27"/>
  </w:style>
  <w:style w:type="paragraph" w:customStyle="1" w:styleId="6F508E8447D64E8FA5723FA4091853A9">
    <w:name w:val="6F508E8447D64E8FA5723FA4091853A9"/>
    <w:rsid w:val="00DC3C27"/>
  </w:style>
  <w:style w:type="paragraph" w:styleId="BodyText">
    <w:name w:val="Body Text"/>
    <w:basedOn w:val="Normal"/>
    <w:link w:val="BodyTextChar"/>
    <w:rsid w:val="00DC3C27"/>
    <w:pPr>
      <w:spacing w:after="200" w:line="240" w:lineRule="auto"/>
    </w:pPr>
    <w:rPr>
      <w:rFonts w:eastAsiaTheme="minorHAnsi"/>
      <w:sz w:val="20"/>
      <w:lang w:val="nb-NO"/>
    </w:rPr>
  </w:style>
  <w:style w:type="character" w:customStyle="1" w:styleId="BodyTextChar">
    <w:name w:val="Body Text Char"/>
    <w:basedOn w:val="DefaultParagraphFont"/>
    <w:link w:val="BodyText"/>
    <w:rsid w:val="00DC3C27"/>
    <w:rPr>
      <w:rFonts w:eastAsiaTheme="minorHAnsi"/>
      <w:sz w:val="20"/>
      <w:lang w:val="nb-NO"/>
    </w:rPr>
  </w:style>
  <w:style w:type="paragraph" w:customStyle="1" w:styleId="BFB205536F6540F28ACC060EE5BEE898">
    <w:name w:val="BFB205536F6540F28ACC060EE5BEE898"/>
    <w:rsid w:val="00DC3C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2019-09-10T09:19:00Z</dcterms:created>
  <dcterms:modified xsi:type="dcterms:W3CDTF">2019-09-10T10:52:00Z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